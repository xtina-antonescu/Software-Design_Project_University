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232F8" w14:textId="198060C4" w:rsidR="008C4393" w:rsidRPr="00D047E9" w:rsidRDefault="000B3CB0">
      <w:pPr>
        <w:pStyle w:val="Titlu"/>
        <w:jc w:val="right"/>
        <w:rPr>
          <w:rFonts w:ascii="Times New Roman" w:hAnsi="Times New Roman"/>
        </w:rPr>
      </w:pPr>
      <w:r w:rsidRPr="000B3CB0">
        <w:rPr>
          <w:rFonts w:ascii="Times New Roman" w:hAnsi="Times New Roman"/>
        </w:rPr>
        <w:t>Online Grocery-Shopping Web Application</w:t>
      </w:r>
    </w:p>
    <w:p w14:paraId="376A4FF3" w14:textId="77777777" w:rsidR="008C4393" w:rsidRPr="00D047E9" w:rsidRDefault="00FF4087">
      <w:pPr>
        <w:pStyle w:val="Titlu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048A00C9" w14:textId="77777777" w:rsidR="008C4393" w:rsidRPr="00D047E9" w:rsidRDefault="008C4393">
      <w:pPr>
        <w:pStyle w:val="Titlu"/>
        <w:jc w:val="right"/>
        <w:rPr>
          <w:rFonts w:ascii="Times New Roman" w:hAnsi="Times New Roman"/>
        </w:rPr>
      </w:pPr>
    </w:p>
    <w:p w14:paraId="3D4CDAE3" w14:textId="2BBC9B34" w:rsidR="008C4393" w:rsidRPr="00D047E9" w:rsidRDefault="00570E86">
      <w:pPr>
        <w:pStyle w:val="Titlu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1.0</w:t>
      </w:r>
    </w:p>
    <w:p w14:paraId="48761553" w14:textId="77777777" w:rsidR="008C4393" w:rsidRPr="00D047E9" w:rsidRDefault="008C4393"/>
    <w:p w14:paraId="751CE957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7130A6CA" w14:textId="77777777" w:rsidR="008C4393" w:rsidRPr="00D047E9" w:rsidRDefault="008C4393"/>
    <w:p w14:paraId="727B7AB5" w14:textId="77777777" w:rsidR="008C4393" w:rsidRPr="00D047E9" w:rsidRDefault="008C4393">
      <w:pPr>
        <w:pStyle w:val="Corptext"/>
      </w:pPr>
    </w:p>
    <w:p w14:paraId="061F5E2E" w14:textId="77777777" w:rsidR="008C4393" w:rsidRPr="00D047E9" w:rsidRDefault="008C4393">
      <w:pPr>
        <w:pStyle w:val="Corptext"/>
      </w:pPr>
    </w:p>
    <w:p w14:paraId="7C6CB7E4" w14:textId="77777777"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1D793F8" w14:textId="77777777" w:rsidR="008C4393" w:rsidRPr="00D047E9" w:rsidRDefault="00570E86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57EDF6CA" w14:textId="77777777">
        <w:tc>
          <w:tcPr>
            <w:tcW w:w="2304" w:type="dxa"/>
          </w:tcPr>
          <w:p w14:paraId="765491E4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256DE153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369EC9F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1A73D79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513D5D4F" w14:textId="77777777">
        <w:tc>
          <w:tcPr>
            <w:tcW w:w="2304" w:type="dxa"/>
          </w:tcPr>
          <w:p w14:paraId="5F218730" w14:textId="4858F4A6" w:rsidR="008C4393" w:rsidRPr="00D047E9" w:rsidRDefault="000B3CB0">
            <w:pPr>
              <w:pStyle w:val="Tabletext"/>
            </w:pPr>
            <w:r>
              <w:t>16/03/2023</w:t>
            </w:r>
          </w:p>
        </w:tc>
        <w:tc>
          <w:tcPr>
            <w:tcW w:w="1152" w:type="dxa"/>
          </w:tcPr>
          <w:p w14:paraId="244C142E" w14:textId="184758A4" w:rsidR="008C4393" w:rsidRPr="00D047E9" w:rsidRDefault="000B3CB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5AEF717" w14:textId="65C65ABF" w:rsidR="008C4393" w:rsidRPr="00D047E9" w:rsidRDefault="000B3CB0">
            <w:pPr>
              <w:pStyle w:val="Tabletext"/>
            </w:pPr>
            <w:r>
              <w:t>first use-case model document</w:t>
            </w:r>
          </w:p>
        </w:tc>
        <w:tc>
          <w:tcPr>
            <w:tcW w:w="2304" w:type="dxa"/>
          </w:tcPr>
          <w:p w14:paraId="7449E0AE" w14:textId="216D74AF" w:rsidR="008C4393" w:rsidRPr="00D047E9" w:rsidRDefault="000B3CB0">
            <w:pPr>
              <w:pStyle w:val="Tabletext"/>
            </w:pPr>
            <w:r>
              <w:t>Antonescu Maria-Cristina</w:t>
            </w:r>
          </w:p>
        </w:tc>
      </w:tr>
      <w:tr w:rsidR="008C4393" w:rsidRPr="00D047E9" w14:paraId="22368CBD" w14:textId="77777777">
        <w:tc>
          <w:tcPr>
            <w:tcW w:w="2304" w:type="dxa"/>
          </w:tcPr>
          <w:p w14:paraId="3A318155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183B675C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39F8E0DB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1BD70063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2429AE81" w14:textId="77777777">
        <w:tc>
          <w:tcPr>
            <w:tcW w:w="2304" w:type="dxa"/>
          </w:tcPr>
          <w:p w14:paraId="21C20009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2A8816CA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41DEFBBB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226BFF31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48633974" w14:textId="77777777">
        <w:tc>
          <w:tcPr>
            <w:tcW w:w="2304" w:type="dxa"/>
          </w:tcPr>
          <w:p w14:paraId="6E184B13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35050B4B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1D8F0B99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13BCADC6" w14:textId="77777777" w:rsidR="008C4393" w:rsidRPr="00D047E9" w:rsidRDefault="008C4393">
            <w:pPr>
              <w:pStyle w:val="Tabletext"/>
            </w:pPr>
          </w:p>
        </w:tc>
      </w:tr>
    </w:tbl>
    <w:p w14:paraId="219FFDA5" w14:textId="77777777" w:rsidR="008C4393" w:rsidRPr="00D047E9" w:rsidRDefault="008C4393"/>
    <w:p w14:paraId="11D26901" w14:textId="77777777" w:rsidR="008C4393" w:rsidRPr="00D047E9" w:rsidRDefault="00570E86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5012F878" w14:textId="77777777" w:rsidR="00D047E9" w:rsidRDefault="0056530F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02D2FAC6" w14:textId="77777777" w:rsidR="00D047E9" w:rsidRDefault="00D047E9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14:paraId="72EB35F9" w14:textId="77777777" w:rsidR="008C4393" w:rsidRPr="00D047E9" w:rsidRDefault="0056530F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44828C91" w14:textId="77777777" w:rsidR="008C4393" w:rsidRPr="00D047E9" w:rsidRDefault="008C4393" w:rsidP="00D047E9">
      <w:pPr>
        <w:pStyle w:val="InfoBlue"/>
      </w:pPr>
    </w:p>
    <w:p w14:paraId="5F5771DD" w14:textId="77777777" w:rsidR="008C4393" w:rsidRPr="00D047E9" w:rsidRDefault="0004741B">
      <w:pPr>
        <w:pStyle w:val="Titlu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53EDEAC0" w14:textId="77777777" w:rsidR="00870547" w:rsidRPr="00870547" w:rsidRDefault="00870547" w:rsidP="00870547">
      <w:pPr>
        <w:pStyle w:val="InfoBlue"/>
        <w:rPr>
          <w:i w:val="0"/>
          <w:iCs/>
          <w:color w:val="auto"/>
        </w:rPr>
      </w:pPr>
      <w:r w:rsidRPr="00870547">
        <w:rPr>
          <w:i w:val="0"/>
          <w:iCs/>
          <w:color w:val="auto"/>
        </w:rPr>
        <w:t>Use case 1: Register as a new user</w:t>
      </w:r>
    </w:p>
    <w:p w14:paraId="6953B944" w14:textId="77777777" w:rsidR="00870547" w:rsidRPr="00870547" w:rsidRDefault="00870547" w:rsidP="00870547">
      <w:pPr>
        <w:pStyle w:val="InfoBlue"/>
        <w:rPr>
          <w:i w:val="0"/>
          <w:iCs/>
          <w:color w:val="auto"/>
        </w:rPr>
      </w:pPr>
      <w:r w:rsidRPr="00870547">
        <w:rPr>
          <w:i w:val="0"/>
          <w:iCs/>
          <w:color w:val="auto"/>
        </w:rPr>
        <w:t>Level: Summary level</w:t>
      </w:r>
    </w:p>
    <w:p w14:paraId="4BF746A9" w14:textId="77777777" w:rsidR="00870547" w:rsidRPr="00870547" w:rsidRDefault="00870547" w:rsidP="00870547">
      <w:pPr>
        <w:pStyle w:val="InfoBlue"/>
        <w:rPr>
          <w:i w:val="0"/>
          <w:iCs/>
          <w:color w:val="auto"/>
        </w:rPr>
      </w:pPr>
      <w:r w:rsidRPr="00870547">
        <w:rPr>
          <w:i w:val="0"/>
          <w:iCs/>
          <w:color w:val="auto"/>
        </w:rPr>
        <w:t>Primary actor: Regular user</w:t>
      </w:r>
    </w:p>
    <w:p w14:paraId="685E9CE1" w14:textId="77777777" w:rsidR="00870547" w:rsidRPr="00870547" w:rsidRDefault="00870547" w:rsidP="00870547">
      <w:pPr>
        <w:pStyle w:val="InfoBlue"/>
        <w:rPr>
          <w:i w:val="0"/>
          <w:iCs/>
          <w:color w:val="auto"/>
        </w:rPr>
      </w:pPr>
      <w:r w:rsidRPr="00870547">
        <w:rPr>
          <w:i w:val="0"/>
          <w:iCs/>
          <w:color w:val="auto"/>
        </w:rPr>
        <w:t>Main success scenario:</w:t>
      </w:r>
    </w:p>
    <w:p w14:paraId="10B55BA0" w14:textId="77777777" w:rsidR="00870547" w:rsidRPr="00870547" w:rsidRDefault="00870547" w:rsidP="00870547">
      <w:pPr>
        <w:pStyle w:val="InfoBlue"/>
        <w:rPr>
          <w:i w:val="0"/>
          <w:iCs/>
          <w:color w:val="auto"/>
        </w:rPr>
      </w:pPr>
    </w:p>
    <w:p w14:paraId="1888D495" w14:textId="77777777" w:rsidR="00870547" w:rsidRPr="00870547" w:rsidRDefault="00870547" w:rsidP="00870547">
      <w:pPr>
        <w:pStyle w:val="InfoBlue"/>
        <w:rPr>
          <w:i w:val="0"/>
          <w:iCs/>
          <w:color w:val="auto"/>
        </w:rPr>
      </w:pPr>
      <w:r w:rsidRPr="00870547">
        <w:rPr>
          <w:i w:val="0"/>
          <w:iCs/>
          <w:color w:val="auto"/>
        </w:rPr>
        <w:t>User navigates to the registration page and clicks the "register" button.</w:t>
      </w:r>
    </w:p>
    <w:p w14:paraId="5450083B" w14:textId="77777777" w:rsidR="00870547" w:rsidRPr="00870547" w:rsidRDefault="00870547" w:rsidP="00870547">
      <w:pPr>
        <w:pStyle w:val="InfoBlue"/>
        <w:rPr>
          <w:i w:val="0"/>
          <w:iCs/>
          <w:color w:val="auto"/>
        </w:rPr>
      </w:pPr>
      <w:r w:rsidRPr="00870547">
        <w:rPr>
          <w:i w:val="0"/>
          <w:iCs/>
          <w:color w:val="auto"/>
        </w:rPr>
        <w:t>User enters their personal information, such as name, email address, and password.</w:t>
      </w:r>
    </w:p>
    <w:p w14:paraId="1D58B0CD" w14:textId="77777777" w:rsidR="00870547" w:rsidRPr="00870547" w:rsidRDefault="00870547" w:rsidP="00870547">
      <w:pPr>
        <w:pStyle w:val="InfoBlue"/>
        <w:rPr>
          <w:i w:val="0"/>
          <w:iCs/>
          <w:color w:val="auto"/>
        </w:rPr>
      </w:pPr>
      <w:r w:rsidRPr="00870547">
        <w:rPr>
          <w:i w:val="0"/>
          <w:iCs/>
          <w:color w:val="auto"/>
        </w:rPr>
        <w:t>System validates the information and creates a new user account.</w:t>
      </w:r>
    </w:p>
    <w:p w14:paraId="6E837B7E" w14:textId="77777777" w:rsidR="00870547" w:rsidRPr="00870547" w:rsidRDefault="00870547" w:rsidP="00870547">
      <w:pPr>
        <w:pStyle w:val="InfoBlue"/>
        <w:rPr>
          <w:i w:val="0"/>
          <w:iCs/>
          <w:color w:val="auto"/>
        </w:rPr>
      </w:pPr>
      <w:r w:rsidRPr="00870547">
        <w:rPr>
          <w:i w:val="0"/>
          <w:iCs/>
          <w:color w:val="auto"/>
        </w:rPr>
        <w:t>System redirects the user to the homepage.</w:t>
      </w:r>
    </w:p>
    <w:p w14:paraId="45257481" w14:textId="77777777" w:rsidR="00870547" w:rsidRPr="00870547" w:rsidRDefault="00870547" w:rsidP="00870547">
      <w:pPr>
        <w:pStyle w:val="InfoBlue"/>
        <w:rPr>
          <w:i w:val="0"/>
          <w:iCs/>
          <w:color w:val="auto"/>
        </w:rPr>
      </w:pPr>
      <w:r w:rsidRPr="00870547">
        <w:rPr>
          <w:i w:val="0"/>
          <w:iCs/>
          <w:color w:val="auto"/>
        </w:rPr>
        <w:t>Extensions:</w:t>
      </w:r>
    </w:p>
    <w:p w14:paraId="48F349B6" w14:textId="77777777" w:rsidR="00870547" w:rsidRPr="00870547" w:rsidRDefault="00870547" w:rsidP="00870547">
      <w:pPr>
        <w:pStyle w:val="InfoBlue"/>
        <w:rPr>
          <w:i w:val="0"/>
          <w:iCs/>
          <w:color w:val="auto"/>
        </w:rPr>
      </w:pPr>
      <w:r w:rsidRPr="00870547">
        <w:rPr>
          <w:i w:val="0"/>
          <w:iCs/>
          <w:color w:val="auto"/>
        </w:rPr>
        <w:t>If the user enters invalid information, the system displays an error message and prompts the user to correct the information.</w:t>
      </w:r>
    </w:p>
    <w:p w14:paraId="385FA495" w14:textId="77777777" w:rsidR="00870547" w:rsidRPr="00870547" w:rsidRDefault="00870547" w:rsidP="00870547">
      <w:pPr>
        <w:pStyle w:val="InfoBlue"/>
        <w:rPr>
          <w:i w:val="0"/>
          <w:iCs/>
          <w:color w:val="auto"/>
        </w:rPr>
      </w:pPr>
      <w:r w:rsidRPr="00870547">
        <w:rPr>
          <w:i w:val="0"/>
          <w:iCs/>
          <w:color w:val="auto"/>
        </w:rPr>
        <w:t>If the user's email address is already registered, the system displays an error message and prompts the user to log in instead.</w:t>
      </w:r>
    </w:p>
    <w:p w14:paraId="4839BD52" w14:textId="77777777" w:rsidR="00870547" w:rsidRPr="00870547" w:rsidRDefault="00870547" w:rsidP="00870547">
      <w:pPr>
        <w:pStyle w:val="InfoBlue"/>
        <w:rPr>
          <w:i w:val="0"/>
          <w:iCs/>
          <w:color w:val="auto"/>
        </w:rPr>
      </w:pPr>
      <w:r w:rsidRPr="00870547">
        <w:rPr>
          <w:i w:val="0"/>
          <w:iCs/>
          <w:color w:val="auto"/>
        </w:rPr>
        <w:t>Use case 2: Add a new product to the system</w:t>
      </w:r>
    </w:p>
    <w:p w14:paraId="6A20E0C8" w14:textId="77777777" w:rsidR="00870547" w:rsidRPr="00870547" w:rsidRDefault="00870547" w:rsidP="00870547">
      <w:pPr>
        <w:pStyle w:val="InfoBlue"/>
        <w:rPr>
          <w:i w:val="0"/>
          <w:iCs/>
          <w:color w:val="auto"/>
        </w:rPr>
      </w:pPr>
      <w:r w:rsidRPr="00870547">
        <w:rPr>
          <w:i w:val="0"/>
          <w:iCs/>
          <w:color w:val="auto"/>
        </w:rPr>
        <w:t>Level: Sub-function</w:t>
      </w:r>
    </w:p>
    <w:p w14:paraId="0A5C4B60" w14:textId="77777777" w:rsidR="00870547" w:rsidRPr="00870547" w:rsidRDefault="00870547" w:rsidP="00870547">
      <w:pPr>
        <w:pStyle w:val="InfoBlue"/>
        <w:rPr>
          <w:i w:val="0"/>
          <w:iCs/>
          <w:color w:val="auto"/>
        </w:rPr>
      </w:pPr>
      <w:r w:rsidRPr="00870547">
        <w:rPr>
          <w:i w:val="0"/>
          <w:iCs/>
          <w:color w:val="auto"/>
        </w:rPr>
        <w:t>Primary actor: Admin</w:t>
      </w:r>
    </w:p>
    <w:p w14:paraId="11C458E0" w14:textId="77777777" w:rsidR="00870547" w:rsidRPr="00870547" w:rsidRDefault="00870547" w:rsidP="00870547">
      <w:pPr>
        <w:pStyle w:val="InfoBlue"/>
        <w:rPr>
          <w:i w:val="0"/>
          <w:iCs/>
          <w:color w:val="auto"/>
        </w:rPr>
      </w:pPr>
      <w:r w:rsidRPr="00870547">
        <w:rPr>
          <w:i w:val="0"/>
          <w:iCs/>
          <w:color w:val="auto"/>
        </w:rPr>
        <w:t>Main success scenario:</w:t>
      </w:r>
    </w:p>
    <w:p w14:paraId="3492494A" w14:textId="77777777" w:rsidR="00870547" w:rsidRPr="00870547" w:rsidRDefault="00870547" w:rsidP="00870547">
      <w:pPr>
        <w:pStyle w:val="InfoBlue"/>
        <w:rPr>
          <w:i w:val="0"/>
          <w:iCs/>
          <w:color w:val="auto"/>
        </w:rPr>
      </w:pPr>
    </w:p>
    <w:p w14:paraId="6B127366" w14:textId="77777777" w:rsidR="00870547" w:rsidRPr="00870547" w:rsidRDefault="00870547" w:rsidP="00870547">
      <w:pPr>
        <w:pStyle w:val="InfoBlue"/>
        <w:rPr>
          <w:i w:val="0"/>
          <w:iCs/>
          <w:color w:val="auto"/>
        </w:rPr>
      </w:pPr>
      <w:r w:rsidRPr="00870547">
        <w:rPr>
          <w:i w:val="0"/>
          <w:iCs/>
          <w:color w:val="auto"/>
        </w:rPr>
        <w:t>Admin navigates to the product management page and clicks the "add new product" button.</w:t>
      </w:r>
    </w:p>
    <w:p w14:paraId="3DE1EFE3" w14:textId="77777777" w:rsidR="00870547" w:rsidRPr="00870547" w:rsidRDefault="00870547" w:rsidP="00870547">
      <w:pPr>
        <w:pStyle w:val="InfoBlue"/>
        <w:rPr>
          <w:i w:val="0"/>
          <w:iCs/>
          <w:color w:val="auto"/>
        </w:rPr>
      </w:pPr>
      <w:r w:rsidRPr="00870547">
        <w:rPr>
          <w:i w:val="0"/>
          <w:iCs/>
          <w:color w:val="auto"/>
        </w:rPr>
        <w:t>Admin enters the product details, such as name, description, price, and image.</w:t>
      </w:r>
    </w:p>
    <w:p w14:paraId="1FBCBD98" w14:textId="77777777" w:rsidR="00870547" w:rsidRPr="00870547" w:rsidRDefault="00870547" w:rsidP="00870547">
      <w:pPr>
        <w:pStyle w:val="InfoBlue"/>
        <w:rPr>
          <w:i w:val="0"/>
          <w:iCs/>
          <w:color w:val="auto"/>
        </w:rPr>
      </w:pPr>
      <w:r w:rsidRPr="00870547">
        <w:rPr>
          <w:i w:val="0"/>
          <w:iCs/>
          <w:color w:val="auto"/>
        </w:rPr>
        <w:t>System validates the information and adds the new product to the system.</w:t>
      </w:r>
    </w:p>
    <w:p w14:paraId="26C239CD" w14:textId="77777777" w:rsidR="00870547" w:rsidRPr="00870547" w:rsidRDefault="00870547" w:rsidP="00870547">
      <w:pPr>
        <w:pStyle w:val="InfoBlue"/>
        <w:rPr>
          <w:i w:val="0"/>
          <w:iCs/>
          <w:color w:val="auto"/>
        </w:rPr>
      </w:pPr>
      <w:r w:rsidRPr="00870547">
        <w:rPr>
          <w:i w:val="0"/>
          <w:iCs/>
          <w:color w:val="auto"/>
        </w:rPr>
        <w:t>System displays a confirmation message to the admin.</w:t>
      </w:r>
    </w:p>
    <w:p w14:paraId="04302F30" w14:textId="77777777" w:rsidR="00870547" w:rsidRPr="00870547" w:rsidRDefault="00870547" w:rsidP="00870547">
      <w:pPr>
        <w:pStyle w:val="InfoBlue"/>
        <w:rPr>
          <w:i w:val="0"/>
          <w:iCs/>
          <w:color w:val="auto"/>
        </w:rPr>
      </w:pPr>
      <w:r w:rsidRPr="00870547">
        <w:rPr>
          <w:i w:val="0"/>
          <w:iCs/>
          <w:color w:val="auto"/>
        </w:rPr>
        <w:t>Extensions:</w:t>
      </w:r>
    </w:p>
    <w:p w14:paraId="478F0361" w14:textId="77777777" w:rsidR="00870547" w:rsidRPr="00870547" w:rsidRDefault="00870547" w:rsidP="00870547">
      <w:pPr>
        <w:pStyle w:val="InfoBlue"/>
        <w:rPr>
          <w:i w:val="0"/>
          <w:iCs/>
          <w:color w:val="auto"/>
        </w:rPr>
      </w:pPr>
      <w:r w:rsidRPr="00870547">
        <w:rPr>
          <w:i w:val="0"/>
          <w:iCs/>
          <w:color w:val="auto"/>
        </w:rPr>
        <w:t>If the admin enters incomplete or invalid information, the system displays an error message and prompts the admin to correct the information.</w:t>
      </w:r>
    </w:p>
    <w:p w14:paraId="548169E4" w14:textId="77777777" w:rsidR="00870547" w:rsidRPr="00870547" w:rsidRDefault="00870547" w:rsidP="00870547">
      <w:pPr>
        <w:pStyle w:val="InfoBlue"/>
        <w:rPr>
          <w:i w:val="0"/>
          <w:iCs/>
          <w:color w:val="auto"/>
        </w:rPr>
      </w:pPr>
      <w:r w:rsidRPr="00870547">
        <w:rPr>
          <w:i w:val="0"/>
          <w:iCs/>
          <w:color w:val="auto"/>
        </w:rPr>
        <w:t>If the admin tries to add a product that already exists in the system, the system displays an error message and prompts the admin to update the existing product instead.</w:t>
      </w:r>
    </w:p>
    <w:p w14:paraId="03C83EE0" w14:textId="77777777" w:rsidR="00870547" w:rsidRPr="00870547" w:rsidRDefault="00870547" w:rsidP="00870547">
      <w:pPr>
        <w:pStyle w:val="InfoBlue"/>
        <w:rPr>
          <w:i w:val="0"/>
          <w:iCs/>
          <w:color w:val="auto"/>
        </w:rPr>
      </w:pPr>
      <w:r w:rsidRPr="00870547">
        <w:rPr>
          <w:i w:val="0"/>
          <w:iCs/>
          <w:color w:val="auto"/>
        </w:rPr>
        <w:t>Use case 3: Place an order</w:t>
      </w:r>
    </w:p>
    <w:p w14:paraId="3420D232" w14:textId="77777777" w:rsidR="00870547" w:rsidRPr="00870547" w:rsidRDefault="00870547" w:rsidP="00870547">
      <w:pPr>
        <w:pStyle w:val="InfoBlue"/>
        <w:rPr>
          <w:i w:val="0"/>
          <w:iCs/>
          <w:color w:val="auto"/>
        </w:rPr>
      </w:pPr>
      <w:r w:rsidRPr="00870547">
        <w:rPr>
          <w:i w:val="0"/>
          <w:iCs/>
          <w:color w:val="auto"/>
        </w:rPr>
        <w:t>Level: User-goal level</w:t>
      </w:r>
    </w:p>
    <w:p w14:paraId="6A2C9231" w14:textId="77777777" w:rsidR="00870547" w:rsidRPr="00870547" w:rsidRDefault="00870547" w:rsidP="00870547">
      <w:pPr>
        <w:pStyle w:val="InfoBlue"/>
        <w:rPr>
          <w:i w:val="0"/>
          <w:iCs/>
          <w:color w:val="auto"/>
        </w:rPr>
      </w:pPr>
      <w:r w:rsidRPr="00870547">
        <w:rPr>
          <w:i w:val="0"/>
          <w:iCs/>
          <w:color w:val="auto"/>
        </w:rPr>
        <w:t>Primary actor: Regular user</w:t>
      </w:r>
    </w:p>
    <w:p w14:paraId="4AF14D53" w14:textId="77777777" w:rsidR="00870547" w:rsidRPr="00870547" w:rsidRDefault="00870547" w:rsidP="00870547">
      <w:pPr>
        <w:pStyle w:val="InfoBlue"/>
        <w:rPr>
          <w:i w:val="0"/>
          <w:iCs/>
          <w:color w:val="auto"/>
        </w:rPr>
      </w:pPr>
      <w:r w:rsidRPr="00870547">
        <w:rPr>
          <w:i w:val="0"/>
          <w:iCs/>
          <w:color w:val="auto"/>
        </w:rPr>
        <w:t>Main success scenario:</w:t>
      </w:r>
    </w:p>
    <w:p w14:paraId="263035BB" w14:textId="77777777" w:rsidR="00870547" w:rsidRPr="00870547" w:rsidRDefault="00870547" w:rsidP="00870547">
      <w:pPr>
        <w:pStyle w:val="InfoBlue"/>
        <w:rPr>
          <w:i w:val="0"/>
          <w:iCs/>
          <w:color w:val="auto"/>
        </w:rPr>
      </w:pPr>
    </w:p>
    <w:p w14:paraId="228A12D7" w14:textId="77777777" w:rsidR="00870547" w:rsidRPr="00870547" w:rsidRDefault="00870547" w:rsidP="00870547">
      <w:pPr>
        <w:pStyle w:val="InfoBlue"/>
        <w:rPr>
          <w:i w:val="0"/>
          <w:iCs/>
          <w:color w:val="auto"/>
        </w:rPr>
      </w:pPr>
      <w:r w:rsidRPr="00870547">
        <w:rPr>
          <w:i w:val="0"/>
          <w:iCs/>
          <w:color w:val="auto"/>
        </w:rPr>
        <w:t>User logs in to their account and navigates to the shopping page.</w:t>
      </w:r>
    </w:p>
    <w:p w14:paraId="260175A8" w14:textId="77777777" w:rsidR="00870547" w:rsidRPr="00870547" w:rsidRDefault="00870547" w:rsidP="00870547">
      <w:pPr>
        <w:pStyle w:val="InfoBlue"/>
        <w:rPr>
          <w:i w:val="0"/>
          <w:iCs/>
          <w:color w:val="auto"/>
        </w:rPr>
      </w:pPr>
      <w:r w:rsidRPr="00870547">
        <w:rPr>
          <w:i w:val="0"/>
          <w:iCs/>
          <w:color w:val="auto"/>
        </w:rPr>
        <w:lastRenderedPageBreak/>
        <w:t>User selects the desired products and adds them to the shopping cart.</w:t>
      </w:r>
    </w:p>
    <w:p w14:paraId="210B86AC" w14:textId="77777777" w:rsidR="00870547" w:rsidRPr="00870547" w:rsidRDefault="00870547" w:rsidP="00870547">
      <w:pPr>
        <w:pStyle w:val="InfoBlue"/>
        <w:rPr>
          <w:i w:val="0"/>
          <w:iCs/>
          <w:color w:val="auto"/>
        </w:rPr>
      </w:pPr>
      <w:r w:rsidRPr="00870547">
        <w:rPr>
          <w:i w:val="0"/>
          <w:iCs/>
          <w:color w:val="auto"/>
        </w:rPr>
        <w:t>User proceeds to checkout and enters the delivery address and payment information.</w:t>
      </w:r>
    </w:p>
    <w:p w14:paraId="523A49C1" w14:textId="77777777" w:rsidR="00870547" w:rsidRPr="00870547" w:rsidRDefault="00870547" w:rsidP="00870547">
      <w:pPr>
        <w:pStyle w:val="InfoBlue"/>
        <w:rPr>
          <w:i w:val="0"/>
          <w:iCs/>
          <w:color w:val="auto"/>
        </w:rPr>
      </w:pPr>
      <w:r w:rsidRPr="00870547">
        <w:rPr>
          <w:i w:val="0"/>
          <w:iCs/>
          <w:color w:val="auto"/>
        </w:rPr>
        <w:t>System validates the information and confirms the order.</w:t>
      </w:r>
    </w:p>
    <w:p w14:paraId="212C3FB7" w14:textId="77777777" w:rsidR="00870547" w:rsidRPr="00870547" w:rsidRDefault="00870547" w:rsidP="00870547">
      <w:pPr>
        <w:pStyle w:val="InfoBlue"/>
        <w:rPr>
          <w:i w:val="0"/>
          <w:iCs/>
          <w:color w:val="auto"/>
        </w:rPr>
      </w:pPr>
      <w:r w:rsidRPr="00870547">
        <w:rPr>
          <w:i w:val="0"/>
          <w:iCs/>
          <w:color w:val="auto"/>
        </w:rPr>
        <w:t>System sends a confirmation email to the user.</w:t>
      </w:r>
    </w:p>
    <w:p w14:paraId="399517B6" w14:textId="77777777" w:rsidR="00870547" w:rsidRPr="00870547" w:rsidRDefault="00870547" w:rsidP="00870547">
      <w:pPr>
        <w:pStyle w:val="InfoBlue"/>
        <w:rPr>
          <w:i w:val="0"/>
          <w:iCs/>
          <w:color w:val="auto"/>
        </w:rPr>
      </w:pPr>
      <w:r w:rsidRPr="00870547">
        <w:rPr>
          <w:i w:val="0"/>
          <w:iCs/>
          <w:color w:val="auto"/>
        </w:rPr>
        <w:t>Extensions:</w:t>
      </w:r>
    </w:p>
    <w:p w14:paraId="27BB7EDB" w14:textId="77777777" w:rsidR="00870547" w:rsidRPr="00870547" w:rsidRDefault="00870547" w:rsidP="00870547">
      <w:pPr>
        <w:pStyle w:val="InfoBlue"/>
        <w:rPr>
          <w:i w:val="0"/>
          <w:iCs/>
          <w:color w:val="auto"/>
        </w:rPr>
      </w:pPr>
      <w:r w:rsidRPr="00870547">
        <w:rPr>
          <w:i w:val="0"/>
          <w:iCs/>
          <w:color w:val="auto"/>
        </w:rPr>
        <w:t>If the user tries to place an order with an invalid address or payment information, the system displays an error message and prompts the user to correct the information.</w:t>
      </w:r>
    </w:p>
    <w:p w14:paraId="54EF4CEC" w14:textId="5EFE53F3" w:rsidR="008C4393" w:rsidRPr="00870547" w:rsidRDefault="00870547" w:rsidP="00870547">
      <w:pPr>
        <w:pStyle w:val="InfoBlue"/>
        <w:ind w:left="0"/>
        <w:rPr>
          <w:i w:val="0"/>
          <w:iCs/>
          <w:color w:val="auto"/>
        </w:rPr>
      </w:pPr>
      <w:r w:rsidRPr="00870547">
        <w:rPr>
          <w:i w:val="0"/>
          <w:iCs/>
          <w:color w:val="auto"/>
        </w:rPr>
        <w:t>If any of the selected products are out of stock, the system displays a notification message and prompts the user to remove the out-of-stock items from the cart.</w:t>
      </w:r>
    </w:p>
    <w:p w14:paraId="7B66EFAB" w14:textId="77777777" w:rsidR="008C4393" w:rsidRPr="00D047E9" w:rsidRDefault="00D047E9">
      <w:pPr>
        <w:pStyle w:val="Titlu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14:paraId="37056F94" w14:textId="51ECC878" w:rsidR="008C4393" w:rsidRPr="00D047E9" w:rsidRDefault="00870547" w:rsidP="00D047E9">
      <w:pPr>
        <w:pStyle w:val="InfoBlue"/>
      </w:pPr>
      <w:r>
        <w:pict w14:anchorId="02E295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72.95pt">
            <v:imagedata r:id="rId8" o:title="Capture"/>
          </v:shape>
        </w:pict>
      </w:r>
    </w:p>
    <w:sectPr w:rsidR="008C4393" w:rsidRPr="00D047E9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895F2" w14:textId="77777777" w:rsidR="005A21C6" w:rsidRDefault="005A21C6">
      <w:pPr>
        <w:spacing w:line="240" w:lineRule="auto"/>
      </w:pPr>
      <w:r>
        <w:separator/>
      </w:r>
    </w:p>
  </w:endnote>
  <w:endnote w:type="continuationSeparator" w:id="0">
    <w:p w14:paraId="421810FA" w14:textId="77777777" w:rsidR="005A21C6" w:rsidRDefault="005A21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28E7D33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B77A05E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500D71" w14:textId="4E884D18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B641AA">
            <w:t>Antonescu Maria-Cristina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870547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2072FA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page </w:instrText>
          </w:r>
          <w:r w:rsidR="0056530F">
            <w:rPr>
              <w:rStyle w:val="Numrdepagin"/>
            </w:rPr>
            <w:fldChar w:fldCharType="separate"/>
          </w:r>
          <w:r w:rsidR="002D02EB">
            <w:rPr>
              <w:rStyle w:val="Numrdepagin"/>
              <w:noProof/>
            </w:rPr>
            <w:t>4</w:t>
          </w:r>
          <w:r w:rsidR="0056530F">
            <w:rPr>
              <w:rStyle w:val="Numrdepagin"/>
            </w:rPr>
            <w:fldChar w:fldCharType="end"/>
          </w:r>
        </w:p>
      </w:tc>
    </w:tr>
  </w:tbl>
  <w:p w14:paraId="609F8CA5" w14:textId="77777777" w:rsidR="008C4393" w:rsidRDefault="008C4393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F3831" w14:textId="77777777" w:rsidR="005A21C6" w:rsidRDefault="005A21C6">
      <w:pPr>
        <w:spacing w:line="240" w:lineRule="auto"/>
      </w:pPr>
      <w:r>
        <w:separator/>
      </w:r>
    </w:p>
  </w:footnote>
  <w:footnote w:type="continuationSeparator" w:id="0">
    <w:p w14:paraId="67319D86" w14:textId="77777777" w:rsidR="005A21C6" w:rsidRDefault="005A21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3CB0C" w14:textId="77777777" w:rsidR="008C4393" w:rsidRDefault="008C4393">
    <w:pPr>
      <w:rPr>
        <w:sz w:val="24"/>
      </w:rPr>
    </w:pPr>
  </w:p>
  <w:p w14:paraId="49416E7D" w14:textId="77777777" w:rsidR="008C4393" w:rsidRDefault="008C4393">
    <w:pPr>
      <w:pBdr>
        <w:top w:val="single" w:sz="6" w:space="1" w:color="auto"/>
      </w:pBdr>
      <w:rPr>
        <w:sz w:val="24"/>
      </w:rPr>
    </w:pPr>
  </w:p>
  <w:p w14:paraId="6E389729" w14:textId="30545DEA" w:rsidR="008C4393" w:rsidRDefault="00000000">
    <w:pPr>
      <w:pBdr>
        <w:bottom w:val="single" w:sz="6" w:space="1" w:color="auto"/>
      </w:pBdr>
      <w:jc w:val="right"/>
    </w:pPr>
    <w:fldSimple w:instr=" DOCPROPERTY &quot;Company&quot;  \* MERGEFORMAT ">
      <w:r w:rsidR="000916B9">
        <w:rPr>
          <w:rFonts w:ascii="Arial" w:hAnsi="Arial"/>
          <w:b/>
          <w:sz w:val="36"/>
        </w:rPr>
        <w:t>&lt;</w:t>
      </w:r>
      <w:r w:rsidR="000B3CB0">
        <w:rPr>
          <w:rFonts w:ascii="Arial" w:hAnsi="Arial"/>
          <w:b/>
          <w:sz w:val="36"/>
        </w:rPr>
        <w:t>Antonescu Maria-Cristina</w:t>
      </w:r>
      <w:r w:rsidR="000916B9">
        <w:rPr>
          <w:rFonts w:ascii="Arial" w:hAnsi="Arial"/>
          <w:b/>
          <w:sz w:val="36"/>
        </w:rPr>
        <w:t>&gt;</w:t>
      </w:r>
    </w:fldSimple>
  </w:p>
  <w:p w14:paraId="0C0BF35D" w14:textId="3F28A9FE" w:rsidR="0004741B" w:rsidRDefault="00000000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04741B">
        <w:rPr>
          <w:rFonts w:ascii="Arial" w:hAnsi="Arial"/>
          <w:b/>
          <w:sz w:val="36"/>
        </w:rPr>
        <w:t>&lt;</w:t>
      </w:r>
      <w:r w:rsidR="000B3CB0">
        <w:rPr>
          <w:rFonts w:ascii="Arial" w:hAnsi="Arial"/>
          <w:b/>
          <w:sz w:val="36"/>
        </w:rPr>
        <w:t>30431</w:t>
      </w:r>
      <w:r w:rsidR="0004741B">
        <w:rPr>
          <w:rFonts w:ascii="Arial" w:hAnsi="Arial"/>
          <w:b/>
          <w:sz w:val="36"/>
        </w:rPr>
        <w:t>&gt;</w:t>
      </w:r>
    </w:fldSimple>
  </w:p>
  <w:p w14:paraId="4183E6D0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7C3AA3F5" w14:textId="77777777" w:rsidR="008C4393" w:rsidRDefault="008C4393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0CF84D1A" w14:textId="77777777">
      <w:tc>
        <w:tcPr>
          <w:tcW w:w="6379" w:type="dxa"/>
        </w:tcPr>
        <w:p w14:paraId="4E47BDA8" w14:textId="5996CA2A" w:rsidR="008C4393" w:rsidRDefault="000B3CB0">
          <w:r w:rsidRPr="000B3CB0">
            <w:t>Online Grocery-Shopping Web Applicatio</w:t>
          </w:r>
          <w:r w:rsidR="00B641AA">
            <w:t>n</w:t>
          </w:r>
        </w:p>
      </w:tc>
      <w:tc>
        <w:tcPr>
          <w:tcW w:w="3179" w:type="dxa"/>
        </w:tcPr>
        <w:p w14:paraId="3143B15F" w14:textId="2B0664DD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C4393" w14:paraId="6C4A7022" w14:textId="77777777">
      <w:tc>
        <w:tcPr>
          <w:tcW w:w="6379" w:type="dxa"/>
        </w:tcPr>
        <w:p w14:paraId="2CB28BC7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58A92702" w14:textId="6947DAFA" w:rsidR="008C4393" w:rsidRDefault="00570E86">
          <w:r>
            <w:t xml:space="preserve">  Date:  </w:t>
          </w:r>
          <w:r w:rsidR="000B3CB0">
            <w:t>16/03</w:t>
          </w:r>
          <w:r>
            <w:t>/</w:t>
          </w:r>
          <w:r w:rsidR="000B3CB0">
            <w:t>2023</w:t>
          </w:r>
        </w:p>
      </w:tc>
    </w:tr>
  </w:tbl>
  <w:p w14:paraId="4B82ADFA" w14:textId="77777777" w:rsidR="008C4393" w:rsidRDefault="008C4393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4507407">
    <w:abstractNumId w:val="0"/>
  </w:num>
  <w:num w:numId="2" w16cid:durableId="139003624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585457928">
    <w:abstractNumId w:val="10"/>
  </w:num>
  <w:num w:numId="4" w16cid:durableId="1676567735">
    <w:abstractNumId w:val="20"/>
  </w:num>
  <w:num w:numId="5" w16cid:durableId="112333468">
    <w:abstractNumId w:val="15"/>
  </w:num>
  <w:num w:numId="6" w16cid:durableId="2125419078">
    <w:abstractNumId w:val="14"/>
  </w:num>
  <w:num w:numId="7" w16cid:durableId="60647432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245528691">
    <w:abstractNumId w:val="2"/>
  </w:num>
  <w:num w:numId="9" w16cid:durableId="1969046329">
    <w:abstractNumId w:val="19"/>
  </w:num>
  <w:num w:numId="10" w16cid:durableId="2027557632">
    <w:abstractNumId w:val="3"/>
  </w:num>
  <w:num w:numId="11" w16cid:durableId="1290669860">
    <w:abstractNumId w:val="11"/>
  </w:num>
  <w:num w:numId="12" w16cid:durableId="1829788585">
    <w:abstractNumId w:val="9"/>
  </w:num>
  <w:num w:numId="13" w16cid:durableId="105934372">
    <w:abstractNumId w:val="18"/>
  </w:num>
  <w:num w:numId="14" w16cid:durableId="349601081">
    <w:abstractNumId w:val="8"/>
  </w:num>
  <w:num w:numId="15" w16cid:durableId="517547337">
    <w:abstractNumId w:val="4"/>
  </w:num>
  <w:num w:numId="16" w16cid:durableId="352341087">
    <w:abstractNumId w:val="17"/>
  </w:num>
  <w:num w:numId="17" w16cid:durableId="1686832177">
    <w:abstractNumId w:val="13"/>
  </w:num>
  <w:num w:numId="18" w16cid:durableId="531696573">
    <w:abstractNumId w:val="5"/>
  </w:num>
  <w:num w:numId="19" w16cid:durableId="931355469">
    <w:abstractNumId w:val="12"/>
  </w:num>
  <w:num w:numId="20" w16cid:durableId="421338660">
    <w:abstractNumId w:val="6"/>
  </w:num>
  <w:num w:numId="21" w16cid:durableId="1905944310">
    <w:abstractNumId w:val="16"/>
  </w:num>
  <w:num w:numId="22" w16cid:durableId="6716899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0A1594"/>
    <w:rsid w:val="000A4059"/>
    <w:rsid w:val="000B3CB0"/>
    <w:rsid w:val="001A3E8F"/>
    <w:rsid w:val="002D02EB"/>
    <w:rsid w:val="00451487"/>
    <w:rsid w:val="0056530F"/>
    <w:rsid w:val="00570E86"/>
    <w:rsid w:val="005A21C6"/>
    <w:rsid w:val="00664E4B"/>
    <w:rsid w:val="006C543D"/>
    <w:rsid w:val="00823A67"/>
    <w:rsid w:val="00870547"/>
    <w:rsid w:val="008C4393"/>
    <w:rsid w:val="0090593F"/>
    <w:rsid w:val="00B641AA"/>
    <w:rsid w:val="00C709E3"/>
    <w:rsid w:val="00D047E9"/>
    <w:rsid w:val="00D720D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DB98C5"/>
  <w15:docId w15:val="{D64B3076-91F3-45E5-B11B-096C88B8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Titlu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semiHidden/>
    <w:rsid w:val="008C4393"/>
    <w:pPr>
      <w:ind w:left="900" w:hanging="900"/>
    </w:pPr>
  </w:style>
  <w:style w:type="paragraph" w:styleId="Cuprins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Corp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Cuprins4">
    <w:name w:val="toc 4"/>
    <w:basedOn w:val="Normal"/>
    <w:next w:val="Normal"/>
    <w:semiHidden/>
    <w:rsid w:val="008C4393"/>
    <w:pPr>
      <w:ind w:left="600"/>
    </w:pPr>
  </w:style>
  <w:style w:type="paragraph" w:styleId="Cuprins5">
    <w:name w:val="toc 5"/>
    <w:basedOn w:val="Normal"/>
    <w:next w:val="Normal"/>
    <w:semiHidden/>
    <w:rsid w:val="008C4393"/>
    <w:pPr>
      <w:ind w:left="800"/>
    </w:pPr>
  </w:style>
  <w:style w:type="paragraph" w:styleId="Cuprins6">
    <w:name w:val="toc 6"/>
    <w:basedOn w:val="Normal"/>
    <w:next w:val="Normal"/>
    <w:semiHidden/>
    <w:rsid w:val="008C4393"/>
    <w:pPr>
      <w:ind w:left="1000"/>
    </w:pPr>
  </w:style>
  <w:style w:type="paragraph" w:styleId="Cuprins7">
    <w:name w:val="toc 7"/>
    <w:basedOn w:val="Normal"/>
    <w:next w:val="Normal"/>
    <w:semiHidden/>
    <w:rsid w:val="008C4393"/>
    <w:pPr>
      <w:ind w:left="1200"/>
    </w:pPr>
  </w:style>
  <w:style w:type="paragraph" w:styleId="Cuprins8">
    <w:name w:val="toc 8"/>
    <w:basedOn w:val="Normal"/>
    <w:next w:val="Normal"/>
    <w:semiHidden/>
    <w:rsid w:val="008C4393"/>
    <w:pPr>
      <w:ind w:left="1400"/>
    </w:pPr>
  </w:style>
  <w:style w:type="paragraph" w:styleId="Cuprins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Plandocument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Referinnotdesubsol">
    <w:name w:val="footnote reference"/>
    <w:semiHidden/>
    <w:rsid w:val="008C4393"/>
    <w:rPr>
      <w:sz w:val="20"/>
      <w:vertAlign w:val="superscript"/>
    </w:rPr>
  </w:style>
  <w:style w:type="paragraph" w:styleId="Textnotdesubsol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Corptext2">
    <w:name w:val="Body Text 2"/>
    <w:basedOn w:val="Normal"/>
    <w:semiHidden/>
    <w:rsid w:val="008C4393"/>
    <w:rPr>
      <w:i/>
      <w:color w:val="0000FF"/>
    </w:rPr>
  </w:style>
  <w:style w:type="paragraph" w:styleId="Indentcorptex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45</TotalTime>
  <Pages>5</Pages>
  <Words>386</Words>
  <Characters>2205</Characters>
  <Application>Microsoft Office Word</Application>
  <DocSecurity>0</DocSecurity>
  <Lines>18</Lines>
  <Paragraphs>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Cristina Antonescu</cp:lastModifiedBy>
  <cp:revision>9</cp:revision>
  <dcterms:created xsi:type="dcterms:W3CDTF">2010-02-24T09:14:00Z</dcterms:created>
  <dcterms:modified xsi:type="dcterms:W3CDTF">2023-03-22T09:39:00Z</dcterms:modified>
</cp:coreProperties>
</file>